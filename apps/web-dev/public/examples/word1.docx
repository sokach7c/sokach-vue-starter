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14:paraId="112859EE" w14:textId="77777777" w:rsidTr="00E941EF">
        <w:tc>
          <w:tcPr>
            <w:tcW w:w="3023" w:type="dxa"/>
          </w:tcPr>
          <w:sdt>
            <w:sdtPr>
              <w:rPr>
                <w:rFonts w:ascii="Microsoft YaHei UI" w:eastAsia="Microsoft YaHei UI" w:hAnsi="Microsoft YaHei UI"/>
              </w:rPr>
              <w:alias w:val="你的姓名："/>
              <w:tag w:val="你的姓名："/>
              <w:id w:val="-1220516334"/>
              <w:placeholder>
                <w:docPart w:val="7CBD711066CBDD4D87272C3B2DB7C38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79CA8B74" w14:textId="77777777" w:rsidR="00B93310" w:rsidRPr="002A5336" w:rsidRDefault="00E3478A" w:rsidP="003856C9">
                <w:pPr>
                  <w:pStyle w:val="1"/>
                  <w:rPr>
                    <w:rFonts w:ascii="Microsoft YaHei UI" w:eastAsia="Microsoft YaHei UI" w:hAnsi="Microsoft YaHei UI"/>
                  </w:rPr>
                </w:pPr>
                <w:r>
                  <w:rPr>
                    <w:rFonts w:ascii="Microsoft YaHei UI" w:eastAsia="Microsoft YaHei UI" w:hAnsi="Microsoft YaHei UI"/>
                  </w:rPr>
                  <w:t>Sokach7c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22"/>
            </w:tblGrid>
            <w:tr w:rsidR="00441EB9" w:rsidRPr="002A5336" w14:paraId="5555BEB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A54E157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2C854CC" wp14:editId="6A6A06F3">
                            <wp:extent cx="329184" cy="329184"/>
                            <wp:effectExtent l="0" t="0" r="13970" b="13970"/>
                            <wp:docPr id="49" name="组 43" descr="电子邮件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任意多边形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任意多边形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3D1423A" id="组 43" o:spid="_x0000_s1026" alt="电子邮件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">
                            <v:shape id="任意多边形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任意多边形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03B0CC3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58252D6" w14:textId="77777777" w:rsidR="00441EB9" w:rsidRPr="002A5336" w:rsidRDefault="00000000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电子邮件："/>
                      <w:tag w:val="电子邮件："/>
                      <w:id w:val="1159736844"/>
                      <w:placeholder>
                        <w:docPart w:val="8CB3EF3F98AAB84DBE22BD0AF4B1BCA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电子邮件</w:t>
                      </w:r>
                    </w:sdtContent>
                  </w:sdt>
                </w:p>
              </w:tc>
            </w:tr>
            <w:tr w:rsidR="00441EB9" w:rsidRPr="002A5336" w14:paraId="2BDE0AD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096FFBF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0998740" wp14:editId="1CE6561A">
                            <wp:extent cx="329184" cy="329184"/>
                            <wp:effectExtent l="0" t="0" r="13970" b="13970"/>
                            <wp:docPr id="80" name="组 37" descr="电话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任意多边形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任意多边形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BC96CC2" id="组 37" o:spid="_x0000_s1026" alt="电话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">
                            <v:shape id="任意多边形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038591C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052CCC0" w14:textId="77777777" w:rsidR="00441EB9" w:rsidRPr="002A5336" w:rsidRDefault="00000000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电话："/>
                      <w:tag w:val="电话："/>
                      <w:id w:val="2067829428"/>
                      <w:placeholder>
                        <w:docPart w:val="79AAE858A36A4A45928ACFE5EC3454F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电话</w:t>
                      </w:r>
                    </w:sdtContent>
                  </w:sdt>
                </w:p>
              </w:tc>
            </w:tr>
            <w:tr w:rsidR="00441EB9" w:rsidRPr="002A5336" w14:paraId="608190D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63669B2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B81F199" wp14:editId="531E4ADE">
                            <wp:extent cx="329184" cy="329184"/>
                            <wp:effectExtent l="0" t="0" r="13970" b="13970"/>
                            <wp:docPr id="77" name="组 31" descr="LinkedIn 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任意多边形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任意多边形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28E2863" id="组 31" o:spid="_x0000_s1026" alt="LinkedIn 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">
                            <v:shape id="任意多边形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62EA3F2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59D69A1" w14:textId="77777777" w:rsidR="00441EB9" w:rsidRPr="002A5336" w:rsidRDefault="00000000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LinkedIn URL："/>
                      <w:tag w:val="LinkedIn URL："/>
                      <w:id w:val="-1457020033"/>
                      <w:placeholder>
                        <w:docPart w:val="10DCF16A272972438C0ED79AB248632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2A5336" w14:paraId="6F59F55B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4F865439" w14:textId="77777777" w:rsidR="00441EB9" w:rsidRPr="002A5336" w:rsidRDefault="00000000" w:rsidP="00441EB9">
                  <w:pPr>
                    <w:pStyle w:val="3"/>
                    <w:rPr>
                      <w:rFonts w:ascii="Microsoft YaHei UI" w:eastAsia="Microsoft YaHei UI" w:hAnsi="Microsoft YaHei UI" w:cstheme="minorBidi"/>
                      <w:szCs w:val="18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链接到其他联机属性："/>
                      <w:tag w:val="链接到其他联机属性："/>
                      <w:id w:val="522055412"/>
                      <w:placeholder>
                        <w:docPart w:val="803C62A95D12684A95929BBB908106A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链接到其他联机属性：项目组合/网站/博客</w:t>
                      </w:r>
                    </w:sdtContent>
                  </w:sdt>
                </w:p>
              </w:tc>
            </w:tr>
            <w:tr w:rsidR="005A7E57" w:rsidRPr="002A5336" w14:paraId="0881C2FD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9269E6A" w14:textId="77777777" w:rsidR="002C77B9" w:rsidRPr="002A5336" w:rsidRDefault="00000000" w:rsidP="002C77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求职意向："/>
                      <w:tag w:val="求职意向："/>
                      <w:id w:val="319159961"/>
                      <w:placeholder>
                        <w:docPart w:val="375A0D9EEFA3BC46B79A035C0C681EE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14:paraId="09983A2D" w14:textId="77777777" w:rsidR="005A7E57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4C2B056F" wp14:editId="297C448C">
                            <wp:extent cx="221615" cy="0"/>
                            <wp:effectExtent l="0" t="0" r="26035" b="19050"/>
                            <wp:docPr id="83" name="直接连接符​​ 83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021404A" id="直接连接符​​ 83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FFC98E1" w14:textId="77777777" w:rsidR="005A7E57" w:rsidRPr="002A5336" w:rsidRDefault="00000000" w:rsidP="00D11C4D">
                  <w:pPr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求职意向："/>
                      <w:tag w:val="输入求职意向："/>
                      <w:id w:val="-1216425596"/>
                      <w:placeholder>
                        <w:docPart w:val="477516223AF53941A4C9C782C7C9495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5A7E57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若要</w:t>
                      </w:r>
                      <w:r w:rsidR="00D11C4D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开始，请单击占位符文本</w:t>
                      </w:r>
                      <w:r w:rsidR="005A7E57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并开始键入。保持简洁：一两个句子即可。</w:t>
                      </w:r>
                    </w:sdtContent>
                  </w:sdt>
                </w:p>
              </w:tc>
            </w:tr>
            <w:tr w:rsidR="00463463" w:rsidRPr="002A5336" w14:paraId="5F9D43EC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75220FD1" w14:textId="77777777" w:rsidR="005A7E57" w:rsidRPr="002A5336" w:rsidRDefault="00000000" w:rsidP="0043426C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技能："/>
                      <w:tag w:val="技能："/>
                      <w:id w:val="1490835561"/>
                      <w:placeholder>
                        <w:docPart w:val="BBDE195796F63342A37393C8D8F53E9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技能</w:t>
                      </w:r>
                    </w:sdtContent>
                  </w:sdt>
                </w:p>
                <w:p w14:paraId="36C5AFB3" w14:textId="77777777" w:rsidR="00616FF4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1F5E84CE" wp14:editId="0819936E">
                            <wp:extent cx="221615" cy="0"/>
                            <wp:effectExtent l="0" t="0" r="26035" b="19050"/>
                            <wp:docPr id="84" name="直接连接符​​ 84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526C961" id="直接连接符​​ 84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技能："/>
                    <w:tag w:val="输入技能："/>
                    <w:id w:val="929707386"/>
                    <w:placeholder>
                      <w:docPart w:val="FB9D86C21EDF994B826204356CE59695"/>
                    </w:placeholder>
                    <w:temporary/>
                    <w:showingPlcHdr/>
                    <w15:appearance w15:val="hidden"/>
                  </w:sdtPr>
                  <w:sdtContent>
                    <w:p w14:paraId="58F239B9" w14:textId="77777777" w:rsidR="00463463" w:rsidRPr="002A5336" w:rsidRDefault="007B2F5C" w:rsidP="00463463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说明你的特长。是什么让你与众不同？ 使用自己的语言进行表述—而非行话。</w:t>
                      </w:r>
                    </w:p>
                  </w:sdtContent>
                </w:sdt>
              </w:tc>
            </w:tr>
          </w:tbl>
          <w:p w14:paraId="2F43AD25" w14:textId="77777777"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14:paraId="52563A4F" w14:textId="77777777"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14:paraId="4EA11C6C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107C8AF" w14:textId="77777777" w:rsidR="008F6337" w:rsidRPr="002A5336" w:rsidRDefault="00000000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工作经验："/>
                      <w:tag w:val="工作经验："/>
                      <w:id w:val="1217937480"/>
                      <w:placeholder>
                        <w:docPart w:val="8C7E4882377F4D489BC1AAD108D2A21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工作经验</w:t>
                      </w:r>
                    </w:sdtContent>
                  </w:sdt>
                </w:p>
                <w:p w14:paraId="32AAAF33" w14:textId="77777777" w:rsidR="008F6337" w:rsidRPr="002A5336" w:rsidRDefault="00000000" w:rsidP="002B3890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职务和公司："/>
                      <w:tag w:val="输入职务和公司："/>
                      <w:id w:val="287256568"/>
                      <w:placeholder>
                        <w:docPart w:val="939EEF5696385E4A98EED39DE2A9065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职务/公司</w:t>
                      </w:r>
                    </w:sdtContent>
                  </w:sdt>
                </w:p>
                <w:p w14:paraId="59101842" w14:textId="77777777" w:rsidR="008F6337" w:rsidRPr="002A5336" w:rsidRDefault="00000000" w:rsidP="008F6337">
                  <w:pPr>
                    <w:pStyle w:val="5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开始日期 - 结束日期："/>
                      <w:tag w:val="输入开始日期 - 结束日期："/>
                      <w:id w:val="-1914612906"/>
                      <w:placeholder>
                        <w:docPart w:val="445EB37F8525E542B9B9A582017563E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开始日期 – 结束日期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工作详细信息："/>
                    <w:tag w:val="输入工作详细信息："/>
                    <w:id w:val="564761840"/>
                    <w:placeholder>
                      <w:docPart w:val="198D90AF740B374CA35382277F196AE3"/>
                    </w:placeholder>
                    <w:temporary/>
                    <w:showingPlcHdr/>
                    <w15:appearance w15:val="hidden"/>
                  </w:sdtPr>
                  <w:sdtContent>
                    <w:p w14:paraId="597F88EC" w14:textId="77777777" w:rsidR="008F6337" w:rsidRPr="002A5336" w:rsidRDefault="00607C00" w:rsidP="008F6337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607C00">
                        <w:rPr>
                          <w:rFonts w:ascii="Microsoft YaHei UI" w:eastAsia="Microsoft YaHei UI" w:hAnsi="Microsoft YaHei UI" w:hint="eastAsia"/>
                          <w:lang w:val="zh-CN" w:bidi="zh-CN"/>
                        </w:rPr>
                        <w:t>概述你的关键职责、领导能力体现和最主要成就： 请不要列出所有内容；只需保留相关的工作经验，并包含体现你所作贡献的数据。</w:t>
                      </w:r>
                    </w:p>
                  </w:sdtContent>
                </w:sdt>
                <w:sdt>
                  <w:sdtPr>
                    <w:rPr>
                      <w:rFonts w:ascii="Microsoft YaHei UI" w:eastAsia="Microsoft YaHei UI" w:hAnsi="Microsoft YaHei UI"/>
                    </w:rPr>
                    <w:alias w:val="输入职务和公司："/>
                    <w:tag w:val="输入职务和公司："/>
                    <w:id w:val="1612239417"/>
                    <w:placeholder>
                      <w:docPart w:val="B14D2D3AF24E9641805F5016EF6F658A"/>
                    </w:placeholder>
                    <w:temporary/>
                    <w:showingPlcHdr/>
                    <w15:appearance w15:val="hidden"/>
                  </w:sdtPr>
                  <w:sdtContent>
                    <w:p w14:paraId="0CB4A39F" w14:textId="77777777" w:rsidR="007B2F5C" w:rsidRPr="002A5336" w:rsidRDefault="007B2F5C" w:rsidP="0043426C">
                      <w:pPr>
                        <w:pStyle w:val="4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职务/公司</w:t>
                      </w:r>
                    </w:p>
                  </w:sdtContent>
                </w:sdt>
                <w:sdt>
                  <w:sdtPr>
                    <w:rPr>
                      <w:rFonts w:ascii="Microsoft YaHei UI" w:eastAsia="Microsoft YaHei UI" w:hAnsi="Microsoft YaHei UI"/>
                    </w:rPr>
                    <w:alias w:val="输入开始日期 - 结束日期："/>
                    <w:tag w:val="输入开始日期 - 结束日期："/>
                    <w:id w:val="998615550"/>
                    <w:placeholder>
                      <w:docPart w:val="1307ABAD2BD99D4C9893437446626E53"/>
                    </w:placeholder>
                    <w:temporary/>
                    <w:showingPlcHdr/>
                    <w15:appearance w15:val="hidden"/>
                  </w:sdtPr>
                  <w:sdtContent>
                    <w:p w14:paraId="08F5D518" w14:textId="77777777" w:rsidR="007B2F5C" w:rsidRPr="002A5336" w:rsidRDefault="007B2F5C" w:rsidP="007B2F5C">
                      <w:pPr>
                        <w:pStyle w:val="5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开始日期 – 结束日期</w:t>
                      </w:r>
                    </w:p>
                  </w:sdtContent>
                </w:sdt>
                <w:sdt>
                  <w:sdtPr>
                    <w:rPr>
                      <w:rFonts w:ascii="Microsoft YaHei UI" w:eastAsia="Microsoft YaHei UI" w:hAnsi="Microsoft YaHei UI"/>
                    </w:rPr>
                    <w:alias w:val="输入更多工作详细信息："/>
                    <w:tag w:val="输入更多工作详细信息："/>
                    <w:id w:val="-423336076"/>
                    <w:placeholder>
                      <w:docPart w:val="C51B5DDE07A3FA4AB0C0DDBB75ED1E41"/>
                    </w:placeholder>
                    <w:temporary/>
                    <w:showingPlcHdr/>
                    <w15:appearance w15:val="hidden"/>
                  </w:sdtPr>
                  <w:sdtContent>
                    <w:p w14:paraId="59FCB463" w14:textId="77777777" w:rsidR="008F6337" w:rsidRPr="002A5336" w:rsidRDefault="00473EF8" w:rsidP="00832F81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回想你所带领团队的规模，你完成的项目数量，或你写过的文章数量。</w:t>
                      </w:r>
                    </w:p>
                  </w:sdtContent>
                </w:sdt>
              </w:tc>
            </w:tr>
            <w:tr w:rsidR="008F6337" w:rsidRPr="002A5336" w14:paraId="3CFAA0F5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5CC28A3" w14:textId="77777777" w:rsidR="008F6337" w:rsidRPr="002A5336" w:rsidRDefault="00000000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："/>
                      <w:tag w:val="教育背景："/>
                      <w:id w:val="1349516922"/>
                      <w:placeholder>
                        <w:docPart w:val="DE433B574A8B6C4180E1D1F896A6A7D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教育背景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学位 | 获得日期："/>
                    <w:tag w:val="学位 | 获得日期："/>
                    <w:id w:val="634905938"/>
                    <w:placeholder>
                      <w:docPart w:val="545B05417811D943ABEF3A1FFC69ACAC"/>
                    </w:placeholder>
                    <w:temporary/>
                    <w:showingPlcHdr/>
                    <w15:appearance w15:val="hidden"/>
                  </w:sdtPr>
                  <w:sdtContent>
                    <w:p w14:paraId="543FC10B" w14:textId="77777777" w:rsidR="007B2F5C" w:rsidRPr="002A5336" w:rsidRDefault="007B2F5C" w:rsidP="002B3890">
                      <w:pPr>
                        <w:pStyle w:val="4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学位 | 获得日期</w:t>
                      </w:r>
                    </w:p>
                  </w:sdtContent>
                </w:sdt>
                <w:sdt>
                  <w:sdtPr>
                    <w:rPr>
                      <w:rFonts w:ascii="Microsoft YaHei UI" w:eastAsia="Microsoft YaHei UI" w:hAnsi="Microsoft YaHei UI"/>
                    </w:rPr>
                    <w:alias w:val="学校："/>
                    <w:tag w:val="学校："/>
                    <w:id w:val="-741416646"/>
                    <w:placeholder>
                      <w:docPart w:val="B7A913869DEC3640B9C4318C75B6EE96"/>
                    </w:placeholder>
                    <w:temporary/>
                    <w:showingPlcHdr/>
                    <w15:appearance w15:val="hidden"/>
                  </w:sdtPr>
                  <w:sdtContent>
                    <w:p w14:paraId="2CDD95F1" w14:textId="77777777" w:rsidR="007B2F5C" w:rsidRPr="002A5336" w:rsidRDefault="007B2F5C" w:rsidP="007B2F5C">
                      <w:pPr>
                        <w:pStyle w:val="5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学校</w:t>
                      </w:r>
                    </w:p>
                  </w:sdtContent>
                </w:sdt>
                <w:p w14:paraId="4BCE1B50" w14:textId="77777777" w:rsidR="008F6337" w:rsidRPr="002A5336" w:rsidRDefault="00000000" w:rsidP="007B2F5C">
                  <w:pPr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详细信息："/>
                      <w:tag w:val="教育背景详细信息："/>
                      <w:id w:val="-670642327"/>
                      <w:placeholder>
                        <w:docPart w:val="643BAAD0E1590D4A9F9FA5F0BF5251F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607C00" w:rsidRPr="00607C00">
                        <w:rPr>
                          <w:rFonts w:ascii="Microsoft YaHei UI" w:eastAsia="Microsoft YaHei UI" w:hAnsi="Microsoft YaHei UI" w:hint="eastAsia"/>
                          <w:lang w:val="zh-CN" w:bidi="zh-CN"/>
                        </w:rPr>
                        <w:t>可在此处列出你的 GPA 以及相关课程、奖励和荣誉的简短摘要。</w:t>
                      </w:r>
                    </w:sdtContent>
                  </w:sdt>
                </w:p>
              </w:tc>
            </w:tr>
            <w:tr w:rsidR="008F6337" w:rsidRPr="002A5336" w14:paraId="106743CF" w14:textId="77777777" w:rsidTr="00B85871">
              <w:tc>
                <w:tcPr>
                  <w:tcW w:w="5191" w:type="dxa"/>
                </w:tcPr>
                <w:p w14:paraId="75FDA91F" w14:textId="77777777" w:rsidR="008F6337" w:rsidRPr="002A5336" w:rsidRDefault="00000000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志愿者经历或领导能力："/>
                      <w:tag w:val="志愿者经历或领导能力："/>
                      <w:id w:val="-1093778966"/>
                      <w:placeholder>
                        <w:docPart w:val="69F194B84B909A478EA815F7450FE52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志愿者经历或领导能力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志愿者经历或领导能力："/>
                    <w:tag w:val="输入志愿者经历或领导能力："/>
                    <w:id w:val="1952504710"/>
                    <w:placeholder>
                      <w:docPart w:val="28E0D556CFAFAE458E32E814332B4111"/>
                    </w:placeholder>
                    <w:temporary/>
                    <w:showingPlcHdr/>
                    <w15:appearance w15:val="hidden"/>
                  </w:sdtPr>
                  <w:sdtContent>
                    <w:p w14:paraId="1F4E0D77" w14:textId="77777777" w:rsidR="008F6337" w:rsidRPr="002A5336" w:rsidRDefault="007B2F5C" w:rsidP="008F6337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你是否曾管理过俱乐部团队、为最喜爱的慈善团体带领过项目，或编辑过校报？ 请尽情描述可阐释你领导能力的经历。</w:t>
                      </w:r>
                    </w:p>
                  </w:sdtContent>
                </w:sdt>
              </w:tc>
            </w:tr>
          </w:tbl>
          <w:p w14:paraId="64A10ACD" w14:textId="77777777" w:rsidR="008F6337" w:rsidRPr="002A5336" w:rsidRDefault="008F6337" w:rsidP="003856C9">
            <w:pPr>
              <w:rPr>
                <w:rFonts w:ascii="Microsoft YaHei UI" w:eastAsia="Microsoft YaHei UI" w:hAnsi="Microsoft YaHei UI"/>
              </w:rPr>
            </w:pPr>
          </w:p>
        </w:tc>
      </w:tr>
    </w:tbl>
    <w:p w14:paraId="540EB1D0" w14:textId="77777777" w:rsidR="00E941EF" w:rsidRPr="002A5336" w:rsidRDefault="00E941EF" w:rsidP="0019561F">
      <w:pPr>
        <w:pStyle w:val="a9"/>
        <w:rPr>
          <w:rFonts w:ascii="Microsoft YaHei UI" w:eastAsia="Microsoft YaHei UI" w:hAnsi="Microsoft YaHei UI"/>
        </w:rPr>
      </w:pPr>
    </w:p>
    <w:sectPr w:rsidR="00E941EF" w:rsidRPr="002A5336" w:rsidSect="00506C24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B65B4" w14:textId="77777777" w:rsidR="001474B0" w:rsidRDefault="001474B0" w:rsidP="003856C9">
      <w:pPr>
        <w:spacing w:after="0" w:line="240" w:lineRule="auto"/>
      </w:pPr>
      <w:r>
        <w:separator/>
      </w:r>
    </w:p>
  </w:endnote>
  <w:endnote w:type="continuationSeparator" w:id="0">
    <w:p w14:paraId="02847E12" w14:textId="77777777" w:rsidR="001474B0" w:rsidRDefault="001474B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A36AC" w14:textId="77777777" w:rsidR="003856C9" w:rsidRDefault="007803B7" w:rsidP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F533A9F" wp14:editId="16FCE11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DB89E5B" id="组 4" o:spid="_x0000_s1026" alt="页脚的图形设计为向各个角度伸展的灰色矩形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&#13;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607C00">
          <w:rPr>
            <w:noProof/>
            <w:lang w:val="zh-CN" w:bidi="zh-CN"/>
          </w:rPr>
          <w:t>2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BE175" w14:textId="77777777" w:rsidR="001765FE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4FB543F" wp14:editId="58DBBF7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77F1BF0" id="组 4" o:spid="_x0000_s1026" alt="页脚的图形设计为向各个角度伸展的灰色矩形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&#13;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CF916" w14:textId="77777777" w:rsidR="001474B0" w:rsidRDefault="001474B0" w:rsidP="003856C9">
      <w:pPr>
        <w:spacing w:after="0" w:line="240" w:lineRule="auto"/>
      </w:pPr>
      <w:r>
        <w:separator/>
      </w:r>
    </w:p>
  </w:footnote>
  <w:footnote w:type="continuationSeparator" w:id="0">
    <w:p w14:paraId="4C6331A3" w14:textId="77777777" w:rsidR="001474B0" w:rsidRDefault="001474B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C657" w14:textId="77777777"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D8CDB51" wp14:editId="5FC68E7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EBD3787" id="组 17" o:spid="_x0000_s1026" alt="页眉的图形设计为向各个角度伸展的灰色矩形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&#13;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93AF4" w14:textId="77777777"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E542ECE" wp14:editId="7E9493E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C0D3A1C" id="组 17" o:spid="_x0000_s1026" alt="页眉的图形设计为向各个角度伸展的灰色矩形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&#13;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8A"/>
    <w:rsid w:val="00052BE1"/>
    <w:rsid w:val="0007412A"/>
    <w:rsid w:val="0010199E"/>
    <w:rsid w:val="001474B0"/>
    <w:rsid w:val="001765FE"/>
    <w:rsid w:val="0019561F"/>
    <w:rsid w:val="001B32D2"/>
    <w:rsid w:val="00293B83"/>
    <w:rsid w:val="002A3621"/>
    <w:rsid w:val="002A5336"/>
    <w:rsid w:val="002B3890"/>
    <w:rsid w:val="002B7747"/>
    <w:rsid w:val="002C77B9"/>
    <w:rsid w:val="002F485A"/>
    <w:rsid w:val="003053D9"/>
    <w:rsid w:val="003856C9"/>
    <w:rsid w:val="00396369"/>
    <w:rsid w:val="003B0978"/>
    <w:rsid w:val="003F4D31"/>
    <w:rsid w:val="0043426C"/>
    <w:rsid w:val="00441EB9"/>
    <w:rsid w:val="00463463"/>
    <w:rsid w:val="00473EF8"/>
    <w:rsid w:val="004760E5"/>
    <w:rsid w:val="004D22BB"/>
    <w:rsid w:val="00506C24"/>
    <w:rsid w:val="005152F2"/>
    <w:rsid w:val="00534E4E"/>
    <w:rsid w:val="00551D35"/>
    <w:rsid w:val="00557019"/>
    <w:rsid w:val="005674AC"/>
    <w:rsid w:val="005A1E51"/>
    <w:rsid w:val="005A7E57"/>
    <w:rsid w:val="00607C00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78A"/>
    <w:rsid w:val="00E34D58"/>
    <w:rsid w:val="00E941EF"/>
    <w:rsid w:val="00EB1C1B"/>
    <w:rsid w:val="00EF2623"/>
    <w:rsid w:val="00F56435"/>
    <w:rsid w:val="00FA07AA"/>
    <w:rsid w:val="00FB0A17"/>
    <w:rsid w:val="00FB446A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7ABDF"/>
  <w15:chartTrackingRefBased/>
  <w15:docId w15:val="{0BECB726-365F-F34B-8052-F4FF491D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0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页脚 字符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0">
    <w:name w:val="标题 4 字符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0">
    <w:name w:val="标题 5 字符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9">
    <w:name w:val="No Spacing"/>
    <w:uiPriority w:val="10"/>
    <w:qFormat/>
    <w:rsid w:val="005A7E57"/>
    <w:pPr>
      <w:spacing w:after="0" w:line="240" w:lineRule="auto"/>
    </w:pPr>
  </w:style>
  <w:style w:type="paragraph" w:customStyle="1" w:styleId="aa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e">
    <w:name w:val="副标题 字符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kach/Library/Containers/com.microsoft.Word/Data/Library/Application%20Support/Microsoft/Office/16.0/DTS/zh-CN%7b30C0116E-F17B-3A42-B2ED-247445EC1E48%7d/%7b06FA4130-9507-AC4B-9E15-0F1542205827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CBD711066CBDD4D87272C3B2DB7C3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EBB72D-4EC9-B144-8F8E-E8CFE11E2B21}"/>
      </w:docPartPr>
      <w:docPartBody>
        <w:p w:rsidR="00000000" w:rsidRDefault="00000000">
          <w:pPr>
            <w:pStyle w:val="7CBD711066CBDD4D87272C3B2DB7C384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  <w:docPart>
      <w:docPartPr>
        <w:name w:val="8CB3EF3F98AAB84DBE22BD0AF4B1BC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99200A-2649-434A-9F64-87E13AAC43E2}"/>
      </w:docPartPr>
      <w:docPartBody>
        <w:p w:rsidR="00000000" w:rsidRDefault="00000000">
          <w:pPr>
            <w:pStyle w:val="8CB3EF3F98AAB84DBE22BD0AF4B1BCA8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电子邮件</w:t>
          </w:r>
        </w:p>
      </w:docPartBody>
    </w:docPart>
    <w:docPart>
      <w:docPartPr>
        <w:name w:val="79AAE858A36A4A45928ACFE5EC3454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0CD49D-D150-F44E-9B78-854656D16B33}"/>
      </w:docPartPr>
      <w:docPartBody>
        <w:p w:rsidR="00000000" w:rsidRDefault="00000000">
          <w:pPr>
            <w:pStyle w:val="79AAE858A36A4A45928ACFE5EC3454F0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电话</w:t>
          </w:r>
        </w:p>
      </w:docPartBody>
    </w:docPart>
    <w:docPart>
      <w:docPartPr>
        <w:name w:val="10DCF16A272972438C0ED79AB24863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3338B1-9A19-C241-BD07-BF1E28B75461}"/>
      </w:docPartPr>
      <w:docPartBody>
        <w:p w:rsidR="00000000" w:rsidRDefault="00000000">
          <w:pPr>
            <w:pStyle w:val="10DCF16A272972438C0ED79AB2486321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LinkedIn URL</w:t>
          </w:r>
        </w:p>
      </w:docPartBody>
    </w:docPart>
    <w:docPart>
      <w:docPartPr>
        <w:name w:val="803C62A95D12684A95929BBB908106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E46427-8C5A-E34C-97E9-A148C9F06EF5}"/>
      </w:docPartPr>
      <w:docPartBody>
        <w:p w:rsidR="00000000" w:rsidRDefault="00000000">
          <w:pPr>
            <w:pStyle w:val="803C62A95D12684A95929BBB908106AA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链接到其他联机属性：项目组合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网站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博客</w:t>
          </w:r>
        </w:p>
      </w:docPartBody>
    </w:docPart>
    <w:docPart>
      <w:docPartPr>
        <w:name w:val="375A0D9EEFA3BC46B79A035C0C681E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4C6BDA-C2D2-CE4D-8DDD-4436D92C08DC}"/>
      </w:docPartPr>
      <w:docPartBody>
        <w:p w:rsidR="00000000" w:rsidRDefault="00000000">
          <w:pPr>
            <w:pStyle w:val="375A0D9EEFA3BC46B79A035C0C681EE1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求职意向</w:t>
          </w:r>
        </w:p>
      </w:docPartBody>
    </w:docPart>
    <w:docPart>
      <w:docPartPr>
        <w:name w:val="477516223AF53941A4C9C782C7C949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D37CC-F20E-454F-A9B6-FED58003FAFB}"/>
      </w:docPartPr>
      <w:docPartBody>
        <w:p w:rsidR="00000000" w:rsidRDefault="00000000">
          <w:pPr>
            <w:pStyle w:val="477516223AF53941A4C9C782C7C94959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若要开始，请单击占位符文本并开始键入。保持简洁：一两个句子即可。</w:t>
          </w:r>
        </w:p>
      </w:docPartBody>
    </w:docPart>
    <w:docPart>
      <w:docPartPr>
        <w:name w:val="BBDE195796F63342A37393C8D8F53E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D79A84-6633-9A48-AAE0-84800ABB9A8C}"/>
      </w:docPartPr>
      <w:docPartBody>
        <w:p w:rsidR="00000000" w:rsidRDefault="00000000">
          <w:pPr>
            <w:pStyle w:val="BBDE195796F63342A37393C8D8F53E9F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技能</w:t>
          </w:r>
        </w:p>
      </w:docPartBody>
    </w:docPart>
    <w:docPart>
      <w:docPartPr>
        <w:name w:val="FB9D86C21EDF994B826204356CE596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F74755-B198-BB48-94E6-81957DDA9294}"/>
      </w:docPartPr>
      <w:docPartBody>
        <w:p w:rsidR="00000000" w:rsidRDefault="00000000">
          <w:pPr>
            <w:pStyle w:val="FB9D86C21EDF994B826204356CE59695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说明你的特长。是什么让你与众不同？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使用自己的语言进行表述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—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而非行话。</w:t>
          </w:r>
        </w:p>
      </w:docPartBody>
    </w:docPart>
    <w:docPart>
      <w:docPartPr>
        <w:name w:val="8C7E4882377F4D489BC1AAD108D2A2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FFBA4C-7805-974B-BB8E-AC03E05CE3F0}"/>
      </w:docPartPr>
      <w:docPartBody>
        <w:p w:rsidR="00000000" w:rsidRDefault="00000000">
          <w:pPr>
            <w:pStyle w:val="8C7E4882377F4D489BC1AAD108D2A212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工作经验</w:t>
          </w:r>
        </w:p>
      </w:docPartBody>
    </w:docPart>
    <w:docPart>
      <w:docPartPr>
        <w:name w:val="939EEF5696385E4A98EED39DE2A906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F4E9C7-3003-8140-BC6A-73F032ABB4D8}"/>
      </w:docPartPr>
      <w:docPartBody>
        <w:p w:rsidR="00000000" w:rsidRDefault="00000000">
          <w:pPr>
            <w:pStyle w:val="939EEF5696385E4A98EED39DE2A90650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职务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公司</w:t>
          </w:r>
        </w:p>
      </w:docPartBody>
    </w:docPart>
    <w:docPart>
      <w:docPartPr>
        <w:name w:val="445EB37F8525E542B9B9A582017563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F57D94-C1C4-6143-BB10-2B7F990DEB56}"/>
      </w:docPartPr>
      <w:docPartBody>
        <w:p w:rsidR="00000000" w:rsidRDefault="00000000">
          <w:pPr>
            <w:pStyle w:val="445EB37F8525E542B9B9A582017563E3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开始日期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–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结束日期</w:t>
          </w:r>
        </w:p>
      </w:docPartBody>
    </w:docPart>
    <w:docPart>
      <w:docPartPr>
        <w:name w:val="198D90AF740B374CA35382277F196A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1D17F4-CF45-604F-8E01-A3ED61893AD3}"/>
      </w:docPartPr>
      <w:docPartBody>
        <w:p w:rsidR="00000000" w:rsidRDefault="00000000">
          <w:pPr>
            <w:pStyle w:val="198D90AF740B374CA35382277F196AE3"/>
          </w:pP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>概述你的关键职责、领导能力体现和最主要成就：</w:t>
          </w: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 xml:space="preserve"> </w:t>
          </w: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>请不要列出所有内容；只需保留相关的工作经验，并包含体现你所作贡献的数据。</w:t>
          </w:r>
        </w:p>
      </w:docPartBody>
    </w:docPart>
    <w:docPart>
      <w:docPartPr>
        <w:name w:val="B14D2D3AF24E9641805F5016EF6F65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9338-A47F-BD43-99FC-6A089C1F2CB2}"/>
      </w:docPartPr>
      <w:docPartBody>
        <w:p w:rsidR="00000000" w:rsidRDefault="00000000">
          <w:pPr>
            <w:pStyle w:val="B14D2D3AF24E9641805F5016EF6F658A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职务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公司</w:t>
          </w:r>
        </w:p>
      </w:docPartBody>
    </w:docPart>
    <w:docPart>
      <w:docPartPr>
        <w:name w:val="1307ABAD2BD99D4C9893437446626E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DCADDF-93DA-7941-95E6-611C15AB7320}"/>
      </w:docPartPr>
      <w:docPartBody>
        <w:p w:rsidR="00000000" w:rsidRDefault="00000000">
          <w:pPr>
            <w:pStyle w:val="1307ABAD2BD99D4C9893437446626E53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开始日期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–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结束日期</w:t>
          </w:r>
        </w:p>
      </w:docPartBody>
    </w:docPart>
    <w:docPart>
      <w:docPartPr>
        <w:name w:val="C51B5DDE07A3FA4AB0C0DDBB75ED1E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6CC67-25DF-8E4D-8797-23782DAFDFA8}"/>
      </w:docPartPr>
      <w:docPartBody>
        <w:p w:rsidR="00000000" w:rsidRDefault="00000000">
          <w:pPr>
            <w:pStyle w:val="C51B5DDE07A3FA4AB0C0DDBB75ED1E41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回想你所带领团队的规模，你完成的项目数量，或你写过的文章数量。</w:t>
          </w:r>
        </w:p>
      </w:docPartBody>
    </w:docPart>
    <w:docPart>
      <w:docPartPr>
        <w:name w:val="DE433B574A8B6C4180E1D1F896A6A7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73D057-70FA-654F-B039-F477BAE12CDB}"/>
      </w:docPartPr>
      <w:docPartBody>
        <w:p w:rsidR="00000000" w:rsidRDefault="00000000">
          <w:pPr>
            <w:pStyle w:val="DE433B574A8B6C4180E1D1F896A6A7D0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教育背景</w:t>
          </w:r>
        </w:p>
      </w:docPartBody>
    </w:docPart>
    <w:docPart>
      <w:docPartPr>
        <w:name w:val="545B05417811D943ABEF3A1FFC69AC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A3E65F-4BB2-D045-9C22-E877EE801666}"/>
      </w:docPartPr>
      <w:docPartBody>
        <w:p w:rsidR="00000000" w:rsidRDefault="00000000">
          <w:pPr>
            <w:pStyle w:val="545B05417811D943ABEF3A1FFC69ACAC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学位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|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获得日期</w:t>
          </w:r>
        </w:p>
      </w:docPartBody>
    </w:docPart>
    <w:docPart>
      <w:docPartPr>
        <w:name w:val="B7A913869DEC3640B9C4318C75B6EE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91ED5B-D803-AF4F-A586-FE65415ED134}"/>
      </w:docPartPr>
      <w:docPartBody>
        <w:p w:rsidR="00000000" w:rsidRDefault="00000000">
          <w:pPr>
            <w:pStyle w:val="B7A913869DEC3640B9C4318C75B6EE96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学校</w:t>
          </w:r>
        </w:p>
      </w:docPartBody>
    </w:docPart>
    <w:docPart>
      <w:docPartPr>
        <w:name w:val="643BAAD0E1590D4A9F9FA5F0BF5251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FFC3AF-0747-FF41-A1F8-21BEB5D68461}"/>
      </w:docPartPr>
      <w:docPartBody>
        <w:p w:rsidR="00000000" w:rsidRDefault="00000000">
          <w:pPr>
            <w:pStyle w:val="643BAAD0E1590D4A9F9FA5F0BF5251F9"/>
          </w:pP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>可在此处列出你的</w:t>
          </w: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 xml:space="preserve"> GPA </w:t>
          </w: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>以及相关课程、奖励和荣誉的简短摘要。</w:t>
          </w:r>
        </w:p>
      </w:docPartBody>
    </w:docPart>
    <w:docPart>
      <w:docPartPr>
        <w:name w:val="69F194B84B909A478EA815F7450FE5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1255A2-78C5-0143-A6BE-BFD42431494E}"/>
      </w:docPartPr>
      <w:docPartBody>
        <w:p w:rsidR="00000000" w:rsidRDefault="00000000">
          <w:pPr>
            <w:pStyle w:val="69F194B84B909A478EA815F7450FE52E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志愿者经历或领导能力</w:t>
          </w:r>
        </w:p>
      </w:docPartBody>
    </w:docPart>
    <w:docPart>
      <w:docPartPr>
        <w:name w:val="28E0D556CFAFAE458E32E814332B41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ED403E-1E89-6448-A21D-F054EBC60DB3}"/>
      </w:docPartPr>
      <w:docPartBody>
        <w:p w:rsidR="00000000" w:rsidRDefault="00000000">
          <w:pPr>
            <w:pStyle w:val="28E0D556CFAFAE458E32E814332B4111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你是否曾管理过俱乐部团队、为最喜爱的慈善团体带领过项目，或编辑过校报？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请尽情描述可阐释你领导能力的经历。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AC"/>
    <w:rsid w:val="003B0978"/>
    <w:rsid w:val="0061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BD711066CBDD4D87272C3B2DB7C384">
    <w:name w:val="7CBD711066CBDD4D87272C3B2DB7C384"/>
    <w:pPr>
      <w:widowControl w:val="0"/>
    </w:pPr>
  </w:style>
  <w:style w:type="paragraph" w:customStyle="1" w:styleId="8CB3EF3F98AAB84DBE22BD0AF4B1BCA8">
    <w:name w:val="8CB3EF3F98AAB84DBE22BD0AF4B1BCA8"/>
    <w:pPr>
      <w:widowControl w:val="0"/>
    </w:pPr>
  </w:style>
  <w:style w:type="paragraph" w:customStyle="1" w:styleId="79AAE858A36A4A45928ACFE5EC3454F0">
    <w:name w:val="79AAE858A36A4A45928ACFE5EC3454F0"/>
    <w:pPr>
      <w:widowControl w:val="0"/>
    </w:pPr>
  </w:style>
  <w:style w:type="paragraph" w:customStyle="1" w:styleId="10DCF16A272972438C0ED79AB2486321">
    <w:name w:val="10DCF16A272972438C0ED79AB2486321"/>
    <w:pPr>
      <w:widowControl w:val="0"/>
    </w:pPr>
  </w:style>
  <w:style w:type="paragraph" w:customStyle="1" w:styleId="803C62A95D12684A95929BBB908106AA">
    <w:name w:val="803C62A95D12684A95929BBB908106AA"/>
    <w:pPr>
      <w:widowControl w:val="0"/>
    </w:pPr>
  </w:style>
  <w:style w:type="paragraph" w:customStyle="1" w:styleId="375A0D9EEFA3BC46B79A035C0C681EE1">
    <w:name w:val="375A0D9EEFA3BC46B79A035C0C681EE1"/>
    <w:pPr>
      <w:widowControl w:val="0"/>
    </w:pPr>
  </w:style>
  <w:style w:type="paragraph" w:customStyle="1" w:styleId="477516223AF53941A4C9C782C7C94959">
    <w:name w:val="477516223AF53941A4C9C782C7C94959"/>
    <w:pPr>
      <w:widowControl w:val="0"/>
    </w:pPr>
  </w:style>
  <w:style w:type="paragraph" w:customStyle="1" w:styleId="BBDE195796F63342A37393C8D8F53E9F">
    <w:name w:val="BBDE195796F63342A37393C8D8F53E9F"/>
    <w:pPr>
      <w:widowControl w:val="0"/>
    </w:pPr>
  </w:style>
  <w:style w:type="paragraph" w:customStyle="1" w:styleId="FB9D86C21EDF994B826204356CE59695">
    <w:name w:val="FB9D86C21EDF994B826204356CE59695"/>
    <w:pPr>
      <w:widowControl w:val="0"/>
    </w:pPr>
  </w:style>
  <w:style w:type="paragraph" w:customStyle="1" w:styleId="8C7E4882377F4D489BC1AAD108D2A212">
    <w:name w:val="8C7E4882377F4D489BC1AAD108D2A212"/>
    <w:pPr>
      <w:widowControl w:val="0"/>
    </w:pPr>
  </w:style>
  <w:style w:type="paragraph" w:customStyle="1" w:styleId="939EEF5696385E4A98EED39DE2A90650">
    <w:name w:val="939EEF5696385E4A98EED39DE2A90650"/>
    <w:pPr>
      <w:widowControl w:val="0"/>
    </w:pPr>
  </w:style>
  <w:style w:type="paragraph" w:customStyle="1" w:styleId="445EB37F8525E542B9B9A582017563E3">
    <w:name w:val="445EB37F8525E542B9B9A582017563E3"/>
    <w:pPr>
      <w:widowControl w:val="0"/>
    </w:pPr>
  </w:style>
  <w:style w:type="paragraph" w:customStyle="1" w:styleId="198D90AF740B374CA35382277F196AE3">
    <w:name w:val="198D90AF740B374CA35382277F196AE3"/>
    <w:pPr>
      <w:widowControl w:val="0"/>
    </w:pPr>
  </w:style>
  <w:style w:type="paragraph" w:customStyle="1" w:styleId="B14D2D3AF24E9641805F5016EF6F658A">
    <w:name w:val="B14D2D3AF24E9641805F5016EF6F658A"/>
    <w:pPr>
      <w:widowControl w:val="0"/>
    </w:pPr>
  </w:style>
  <w:style w:type="paragraph" w:customStyle="1" w:styleId="1307ABAD2BD99D4C9893437446626E53">
    <w:name w:val="1307ABAD2BD99D4C9893437446626E53"/>
    <w:pPr>
      <w:widowControl w:val="0"/>
    </w:pPr>
  </w:style>
  <w:style w:type="paragraph" w:customStyle="1" w:styleId="C51B5DDE07A3FA4AB0C0DDBB75ED1E41">
    <w:name w:val="C51B5DDE07A3FA4AB0C0DDBB75ED1E41"/>
    <w:pPr>
      <w:widowControl w:val="0"/>
    </w:pPr>
  </w:style>
  <w:style w:type="paragraph" w:customStyle="1" w:styleId="DE433B574A8B6C4180E1D1F896A6A7D0">
    <w:name w:val="DE433B574A8B6C4180E1D1F896A6A7D0"/>
    <w:pPr>
      <w:widowControl w:val="0"/>
    </w:pPr>
  </w:style>
  <w:style w:type="paragraph" w:customStyle="1" w:styleId="545B05417811D943ABEF3A1FFC69ACAC">
    <w:name w:val="545B05417811D943ABEF3A1FFC69ACAC"/>
    <w:pPr>
      <w:widowControl w:val="0"/>
    </w:pPr>
  </w:style>
  <w:style w:type="paragraph" w:customStyle="1" w:styleId="B7A913869DEC3640B9C4318C75B6EE96">
    <w:name w:val="B7A913869DEC3640B9C4318C75B6EE96"/>
    <w:pPr>
      <w:widowControl w:val="0"/>
    </w:pPr>
  </w:style>
  <w:style w:type="paragraph" w:customStyle="1" w:styleId="643BAAD0E1590D4A9F9FA5F0BF5251F9">
    <w:name w:val="643BAAD0E1590D4A9F9FA5F0BF5251F9"/>
    <w:pPr>
      <w:widowControl w:val="0"/>
    </w:pPr>
  </w:style>
  <w:style w:type="paragraph" w:customStyle="1" w:styleId="69F194B84B909A478EA815F7450FE52E">
    <w:name w:val="69F194B84B909A478EA815F7450FE52E"/>
    <w:pPr>
      <w:widowControl w:val="0"/>
    </w:pPr>
  </w:style>
  <w:style w:type="paragraph" w:customStyle="1" w:styleId="28E0D556CFAFAE458E32E814332B4111">
    <w:name w:val="28E0D556CFAFAE458E32E814332B4111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Sokach7c</dc:creator>
  <cp:keywords/>
  <dc:description/>
  <cp:lastModifiedBy>t91808</cp:lastModifiedBy>
  <cp:revision>1</cp:revision>
  <dcterms:created xsi:type="dcterms:W3CDTF">2025-08-18T03:06:00Z</dcterms:created>
  <dcterms:modified xsi:type="dcterms:W3CDTF">2025-08-18T03:07:00Z</dcterms:modified>
</cp:coreProperties>
</file>